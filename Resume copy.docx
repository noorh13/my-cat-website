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04"/>
        <w:gridCol w:w="4056"/>
      </w:tblGrid>
      <w:tr w:rsidR="0053600E" w:rsidRPr="0053600E" w14:paraId="4FF3DCE1" w14:textId="77777777" w:rsidTr="0053600E">
        <w:trPr>
          <w:trHeight w:hRule="exact" w:val="1944"/>
        </w:trPr>
        <w:tc>
          <w:tcPr>
            <w:tcW w:w="5304" w:type="dxa"/>
            <w:tcMar>
              <w:right w:w="144" w:type="dxa"/>
            </w:tcMar>
            <w:vAlign w:val="bottom"/>
          </w:tcPr>
          <w:p w14:paraId="5A96F461" w14:textId="77777777" w:rsidR="0053600E" w:rsidRPr="0053600E" w:rsidRDefault="0053600E" w:rsidP="0053600E">
            <w:pPr>
              <w:pStyle w:val="Title"/>
              <w:rPr>
                <w:sz w:val="52"/>
                <w:szCs w:val="48"/>
              </w:rPr>
            </w:pPr>
            <w:r w:rsidRPr="0053600E">
              <w:rPr>
                <w:sz w:val="52"/>
                <w:szCs w:val="48"/>
              </w:rPr>
              <w:t>NOOR</w:t>
            </w:r>
          </w:p>
          <w:p w14:paraId="6C2A07C0" w14:textId="77777777" w:rsidR="0053600E" w:rsidRPr="0053600E" w:rsidRDefault="0053600E" w:rsidP="0053600E">
            <w:pPr>
              <w:pStyle w:val="Subtitle"/>
              <w:rPr>
                <w:sz w:val="52"/>
                <w:szCs w:val="20"/>
              </w:rPr>
            </w:pPr>
            <w:r w:rsidRPr="0053600E">
              <w:rPr>
                <w:sz w:val="52"/>
                <w:szCs w:val="20"/>
              </w:rPr>
              <w:t>HASAN</w:t>
            </w:r>
          </w:p>
        </w:tc>
        <w:tc>
          <w:tcPr>
            <w:tcW w:w="4056" w:type="dxa"/>
            <w:tcMar>
              <w:left w:w="144" w:type="dxa"/>
            </w:tcMar>
            <w:vAlign w:val="bottom"/>
          </w:tcPr>
          <w:p w14:paraId="23783AC7" w14:textId="77777777" w:rsidR="0053600E" w:rsidRPr="0053600E" w:rsidRDefault="0053600E" w:rsidP="0053600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4189FC1CAE234F4AAE307A47BF92AD7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53600E">
                  <w:rPr>
                    <w:sz w:val="20"/>
                    <w:szCs w:val="20"/>
                  </w:rPr>
                  <w:t xml:space="preserve">C15 CALLE LOS PRADOS, </w:t>
                </w:r>
                <w:r w:rsidRPr="0053600E">
                  <w:rPr>
                    <w:sz w:val="20"/>
                    <w:szCs w:val="20"/>
                  </w:rPr>
                  <w:br/>
                  <w:t>GUAYNABO, PUERTO RICO 00969</w:t>
                </w:r>
              </w:sdtContent>
            </w:sdt>
            <w:r w:rsidRPr="0053600E">
              <w:rPr>
                <w:sz w:val="20"/>
                <w:szCs w:val="20"/>
              </w:rPr>
              <w:t xml:space="preserve">  </w:t>
            </w:r>
            <w:r w:rsidRPr="0053600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96D91F5" wp14:editId="5B85454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9AA7F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67398AB" w14:textId="77777777" w:rsidR="0053600E" w:rsidRPr="0053600E" w:rsidRDefault="0053600E" w:rsidP="0053600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0D3045437170C74FBC238A57B668A2E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53600E">
                  <w:rPr>
                    <w:sz w:val="20"/>
                    <w:szCs w:val="20"/>
                  </w:rPr>
                  <w:t>(312)-956-5499</w:t>
                </w:r>
              </w:sdtContent>
            </w:sdt>
            <w:r w:rsidRPr="0053600E">
              <w:rPr>
                <w:sz w:val="20"/>
                <w:szCs w:val="20"/>
              </w:rPr>
              <w:t xml:space="preserve">  </w:t>
            </w:r>
            <w:r w:rsidRPr="0053600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2BEEC57" wp14:editId="117D86A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BEBC6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BB4B0B0" w14:textId="77777777" w:rsidR="0053600E" w:rsidRPr="0053600E" w:rsidRDefault="0053600E" w:rsidP="0053600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11D16F2A07F92E4B9D897CECA4E9E7B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53600E">
                  <w:rPr>
                    <w:sz w:val="20"/>
                    <w:szCs w:val="20"/>
                  </w:rPr>
                  <w:t>Noorhasan.22@outlook.com</w:t>
                </w:r>
              </w:sdtContent>
            </w:sdt>
            <w:r w:rsidRPr="0053600E">
              <w:rPr>
                <w:sz w:val="20"/>
                <w:szCs w:val="20"/>
              </w:rPr>
              <w:t xml:space="preserve">  </w:t>
            </w:r>
            <w:r w:rsidRPr="0053600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7A334E5" wp14:editId="6B30FD9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2C56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DEB1E3D" w14:textId="77777777" w:rsidR="0053600E" w:rsidRPr="0053600E" w:rsidRDefault="0053600E" w:rsidP="0053600E">
            <w:pPr>
              <w:pStyle w:val="ContactInfo"/>
              <w:rPr>
                <w:sz w:val="20"/>
                <w:szCs w:val="20"/>
              </w:rPr>
            </w:pPr>
          </w:p>
        </w:tc>
      </w:tr>
    </w:tbl>
    <w:p w14:paraId="16347028" w14:textId="46675B0B" w:rsidR="00311643" w:rsidRPr="0053600E" w:rsidRDefault="00311643" w:rsidP="007C0E0E">
      <w:pPr>
        <w:rPr>
          <w:sz w:val="21"/>
          <w:szCs w:val="2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3600E" w14:paraId="4EA36B21" w14:textId="77777777" w:rsidTr="0053600E">
        <w:tc>
          <w:tcPr>
            <w:tcW w:w="786" w:type="dxa"/>
            <w:tcMar>
              <w:right w:w="216" w:type="dxa"/>
            </w:tcMar>
            <w:vAlign w:val="bottom"/>
          </w:tcPr>
          <w:p w14:paraId="6A6ED3CF" w14:textId="77777777" w:rsidR="005E088C" w:rsidRPr="0053600E" w:rsidRDefault="00075B13" w:rsidP="00075B13">
            <w:pPr>
              <w:pStyle w:val="Icons"/>
              <w:rPr>
                <w:sz w:val="21"/>
                <w:szCs w:val="21"/>
              </w:rPr>
            </w:pPr>
            <w:r w:rsidRPr="0053600E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370172A8" wp14:editId="4D98761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FA8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8xaqxEAAAh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p w14:paraId="38C091BA" w14:textId="489477F8" w:rsidR="005E088C" w:rsidRPr="0053600E" w:rsidRDefault="00672D52" w:rsidP="0004158B">
            <w:pPr>
              <w:pStyle w:val="Heading1"/>
              <w:rPr>
                <w:sz w:val="28"/>
                <w:szCs w:val="28"/>
              </w:rPr>
            </w:pPr>
            <w:r w:rsidRPr="0053600E">
              <w:rPr>
                <w:sz w:val="28"/>
                <w:szCs w:val="28"/>
              </w:rPr>
              <w:t>LEADERSHIP/ EXTRACURRICULARS</w:t>
            </w:r>
          </w:p>
        </w:tc>
      </w:tr>
    </w:tbl>
    <w:p w14:paraId="6E51B3AB" w14:textId="21E08900" w:rsidR="005E088C" w:rsidRPr="0053600E" w:rsidRDefault="00984A8B" w:rsidP="00B47E1E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>Secretary</w:t>
      </w:r>
      <w:r w:rsidR="005E088C" w:rsidRPr="0053600E">
        <w:rPr>
          <w:sz w:val="22"/>
          <w:szCs w:val="22"/>
        </w:rPr>
        <w:t xml:space="preserve"> | </w:t>
      </w:r>
      <w:r w:rsidRPr="0053600E">
        <w:rPr>
          <w:rStyle w:val="Emphasis"/>
          <w:sz w:val="22"/>
          <w:szCs w:val="22"/>
        </w:rPr>
        <w:t xml:space="preserve">Student Council </w:t>
      </w:r>
    </w:p>
    <w:p w14:paraId="4F66896D" w14:textId="2EA4A2DC" w:rsidR="005E088C" w:rsidRPr="0053600E" w:rsidRDefault="00311643" w:rsidP="004F199F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2021-2022</w:t>
      </w:r>
    </w:p>
    <w:p w14:paraId="2BB3006D" w14:textId="4AB80307" w:rsidR="005E088C" w:rsidRPr="0053600E" w:rsidRDefault="00311643" w:rsidP="005E088C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In charge of coordinating and organizing important school activities and processes for the entire student body. </w:t>
      </w:r>
    </w:p>
    <w:p w14:paraId="41D220B4" w14:textId="2AC79065" w:rsidR="00B40CAE" w:rsidRPr="0053600E" w:rsidRDefault="00B40CAE" w:rsidP="00B40CAE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Founder | </w:t>
      </w:r>
      <w:r w:rsidRPr="0053600E">
        <w:rPr>
          <w:rStyle w:val="Emphasis"/>
          <w:sz w:val="22"/>
          <w:szCs w:val="22"/>
        </w:rPr>
        <w:t xml:space="preserve">Book Club </w:t>
      </w:r>
    </w:p>
    <w:p w14:paraId="353D74BB" w14:textId="77777777" w:rsidR="00B40CAE" w:rsidRPr="0053600E" w:rsidRDefault="00B40CAE" w:rsidP="00B40CAE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2021-2022</w:t>
      </w:r>
    </w:p>
    <w:p w14:paraId="105902EE" w14:textId="3EDECBA8" w:rsidR="00B40CAE" w:rsidRPr="0053600E" w:rsidRDefault="00B40CAE" w:rsidP="005E088C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group of students interested in broadening their literary knowledge and holding extensive discussions together. </w:t>
      </w:r>
    </w:p>
    <w:p w14:paraId="63C756E2" w14:textId="670CD9BA" w:rsidR="00850767" w:rsidRPr="0053600E" w:rsidRDefault="00984A8B" w:rsidP="00850767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 xml:space="preserve">Literary Magazine </w:t>
      </w:r>
    </w:p>
    <w:p w14:paraId="715D0406" w14:textId="4CBB9117" w:rsidR="00850767" w:rsidRPr="0053600E" w:rsidRDefault="00850767" w:rsidP="00850767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</w:t>
      </w:r>
      <w:r w:rsidR="00311643" w:rsidRPr="0053600E">
        <w:rPr>
          <w:sz w:val="22"/>
          <w:szCs w:val="22"/>
        </w:rPr>
        <w:t>20</w:t>
      </w:r>
      <w:r w:rsidRPr="0053600E">
        <w:rPr>
          <w:sz w:val="22"/>
          <w:szCs w:val="22"/>
        </w:rPr>
        <w:t xml:space="preserve"> – </w:t>
      </w:r>
      <w:r w:rsidR="00311643" w:rsidRPr="0053600E">
        <w:rPr>
          <w:sz w:val="22"/>
          <w:szCs w:val="22"/>
        </w:rPr>
        <w:t>2022</w:t>
      </w:r>
    </w:p>
    <w:p w14:paraId="7D18556B" w14:textId="35DF82B5" w:rsidR="00850767" w:rsidRPr="0053600E" w:rsidRDefault="00311643" w:rsidP="00850767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creative space in which members can express themselves through any medium possible. </w:t>
      </w:r>
    </w:p>
    <w:p w14:paraId="332A9602" w14:textId="615A73A2" w:rsidR="00B40CAE" w:rsidRPr="0053600E" w:rsidRDefault="00B40CAE" w:rsidP="00B40CAE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 xml:space="preserve">MEDLIFE  </w:t>
      </w:r>
    </w:p>
    <w:p w14:paraId="03C98BEB" w14:textId="77777777" w:rsidR="00B40CAE" w:rsidRPr="0053600E" w:rsidRDefault="00B40CAE" w:rsidP="00B40CAE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2020 – 2022</w:t>
      </w:r>
    </w:p>
    <w:p w14:paraId="5AA626C7" w14:textId="0575E7D9" w:rsidR="00B40CAE" w:rsidRPr="0053600E" w:rsidRDefault="00421AE5" w:rsidP="00850767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Participated in projects and service activities with an organization that provided medical and education aid to low-income communities throughout Latin America and Africa. </w:t>
      </w:r>
    </w:p>
    <w:p w14:paraId="0FCDFDD0" w14:textId="7CE6A156" w:rsidR="00EB4B6C" w:rsidRPr="0053600E" w:rsidRDefault="00984A8B" w:rsidP="00EB4B6C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Treasurer (2020-2021) President (2021-2022) </w:t>
      </w:r>
      <w:r w:rsidR="00EB4B6C" w:rsidRPr="0053600E">
        <w:rPr>
          <w:sz w:val="22"/>
          <w:szCs w:val="22"/>
        </w:rPr>
        <w:t xml:space="preserve">| </w:t>
      </w:r>
      <w:r w:rsidRPr="0053600E">
        <w:rPr>
          <w:rStyle w:val="Emphasis"/>
          <w:sz w:val="22"/>
          <w:szCs w:val="22"/>
        </w:rPr>
        <w:t>Interact Club</w:t>
      </w:r>
    </w:p>
    <w:p w14:paraId="6421D9D5" w14:textId="7E4DB244" w:rsidR="00773330" w:rsidRPr="0053600E" w:rsidRDefault="00773330" w:rsidP="00773330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 xml:space="preserve">2018 – </w:t>
      </w:r>
      <w:r w:rsidR="00311643" w:rsidRPr="0053600E">
        <w:rPr>
          <w:sz w:val="22"/>
          <w:szCs w:val="22"/>
        </w:rPr>
        <w:t>2022</w:t>
      </w:r>
    </w:p>
    <w:p w14:paraId="0ADBD293" w14:textId="3E704721" w:rsidR="0096748F" w:rsidRPr="0053600E" w:rsidRDefault="00311643" w:rsidP="0096748F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An organization of students working in community service, such as raising money and supplies as well as bringing awareness. </w:t>
      </w:r>
    </w:p>
    <w:p w14:paraId="78CDEF62" w14:textId="6E215EAD" w:rsidR="0096748F" w:rsidRPr="0053600E" w:rsidRDefault="00984A8B" w:rsidP="0096748F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 xml:space="preserve">National Honor Society  </w:t>
      </w:r>
    </w:p>
    <w:p w14:paraId="0F6572EC" w14:textId="77777777" w:rsidR="0096748F" w:rsidRPr="0053600E" w:rsidRDefault="0096748F" w:rsidP="0096748F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2019 – 2022</w:t>
      </w:r>
    </w:p>
    <w:p w14:paraId="746599E6" w14:textId="55310142" w:rsidR="0096748F" w:rsidRPr="0053600E" w:rsidRDefault="0096748F" w:rsidP="0096748F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An organization in which students are committed to being involved in community issues as well as academic excellence. </w:t>
      </w:r>
    </w:p>
    <w:p w14:paraId="76CABCF3" w14:textId="143C0F5E" w:rsidR="0096748F" w:rsidRPr="0053600E" w:rsidRDefault="00984A8B" w:rsidP="001462F0">
      <w:pPr>
        <w:pStyle w:val="Heading2"/>
        <w:rPr>
          <w:rStyle w:val="Emphasis"/>
          <w:sz w:val="22"/>
          <w:szCs w:val="22"/>
        </w:rPr>
      </w:pPr>
      <w:r w:rsidRPr="0053600E">
        <w:rPr>
          <w:sz w:val="22"/>
          <w:szCs w:val="22"/>
        </w:rPr>
        <w:t xml:space="preserve">Member| </w:t>
      </w:r>
      <w:r w:rsidRPr="0053600E">
        <w:rPr>
          <w:rStyle w:val="Emphasis"/>
          <w:sz w:val="22"/>
          <w:szCs w:val="22"/>
        </w:rPr>
        <w:t>Recycling Club</w:t>
      </w:r>
      <w:r w:rsidR="00773330" w:rsidRPr="0053600E">
        <w:rPr>
          <w:rStyle w:val="Emphasis"/>
          <w:sz w:val="22"/>
          <w:szCs w:val="22"/>
        </w:rPr>
        <w:t xml:space="preserve"> </w:t>
      </w:r>
    </w:p>
    <w:p w14:paraId="2D2E0487" w14:textId="48E4C9F4" w:rsidR="0096748F" w:rsidRPr="0053600E" w:rsidRDefault="0096748F" w:rsidP="0096748F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2019 – 2022</w:t>
      </w:r>
    </w:p>
    <w:p w14:paraId="245BF120" w14:textId="73D5FBBB" w:rsidR="00773330" w:rsidRPr="0053600E" w:rsidRDefault="00E43B6B" w:rsidP="00773330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group of students whose job it is to collect all the recyclable material disposed of in the school as well as coordinate activities to promote the importance of recycling. </w:t>
      </w:r>
    </w:p>
    <w:p w14:paraId="338C0738" w14:textId="4943DD81" w:rsidR="00EB4B6C" w:rsidRPr="0053600E" w:rsidRDefault="00984A8B" w:rsidP="00EB4B6C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 xml:space="preserve">Red Cross </w:t>
      </w:r>
    </w:p>
    <w:p w14:paraId="1DFDCA75" w14:textId="730B568C" w:rsidR="00EB4B6C" w:rsidRPr="0053600E" w:rsidRDefault="00EB4B6C" w:rsidP="00EB4B6C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 xml:space="preserve">2019 – </w:t>
      </w:r>
      <w:r w:rsidR="00661F35" w:rsidRPr="0053600E">
        <w:rPr>
          <w:sz w:val="22"/>
          <w:szCs w:val="22"/>
        </w:rPr>
        <w:t>2022</w:t>
      </w:r>
    </w:p>
    <w:p w14:paraId="742C9127" w14:textId="080EC0DF" w:rsidR="00773330" w:rsidRPr="0053600E" w:rsidRDefault="001462F0" w:rsidP="00773330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faction of the humanitarian organization that educates on the crisis taking place on the planet and what can be done to help. </w:t>
      </w:r>
    </w:p>
    <w:p w14:paraId="6FA43259" w14:textId="5E34102E" w:rsidR="00297E29" w:rsidRPr="0053600E" w:rsidRDefault="00984A8B" w:rsidP="00297E29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 xml:space="preserve">Sunshine Committee </w:t>
      </w:r>
    </w:p>
    <w:p w14:paraId="092C80FD" w14:textId="66470910" w:rsidR="00297E29" w:rsidRPr="0053600E" w:rsidRDefault="00297E29" w:rsidP="00297E29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 xml:space="preserve">2019 – </w:t>
      </w:r>
      <w:r w:rsidR="00661F35" w:rsidRPr="0053600E">
        <w:rPr>
          <w:sz w:val="22"/>
          <w:szCs w:val="22"/>
        </w:rPr>
        <w:t>2022</w:t>
      </w:r>
    </w:p>
    <w:p w14:paraId="2C3B07BA" w14:textId="06F80DEA" w:rsidR="00297E29" w:rsidRPr="0053600E" w:rsidRDefault="00297E29" w:rsidP="00297E29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Club aimed </w:t>
      </w:r>
      <w:r w:rsidR="001462F0" w:rsidRPr="0053600E">
        <w:rPr>
          <w:sz w:val="21"/>
          <w:szCs w:val="21"/>
        </w:rPr>
        <w:t>at</w:t>
      </w:r>
      <w:r w:rsidRPr="0053600E">
        <w:rPr>
          <w:sz w:val="21"/>
          <w:szCs w:val="21"/>
        </w:rPr>
        <w:t xml:space="preserve"> spread</w:t>
      </w:r>
      <w:r w:rsidR="001462F0" w:rsidRPr="0053600E">
        <w:rPr>
          <w:sz w:val="21"/>
          <w:szCs w:val="21"/>
        </w:rPr>
        <w:t xml:space="preserve">ing </w:t>
      </w:r>
      <w:r w:rsidRPr="0053600E">
        <w:rPr>
          <w:sz w:val="21"/>
          <w:szCs w:val="21"/>
        </w:rPr>
        <w:t xml:space="preserve">cheer </w:t>
      </w:r>
      <w:r w:rsidR="001462F0" w:rsidRPr="0053600E">
        <w:rPr>
          <w:sz w:val="21"/>
          <w:szCs w:val="21"/>
        </w:rPr>
        <w:t>among the</w:t>
      </w:r>
      <w:r w:rsidRPr="0053600E">
        <w:rPr>
          <w:sz w:val="21"/>
          <w:szCs w:val="21"/>
        </w:rPr>
        <w:t xml:space="preserve"> school faculty</w:t>
      </w:r>
      <w:r w:rsidR="00661F35" w:rsidRPr="0053600E">
        <w:rPr>
          <w:sz w:val="21"/>
          <w:szCs w:val="21"/>
        </w:rPr>
        <w:t xml:space="preserve">. </w:t>
      </w:r>
    </w:p>
    <w:p w14:paraId="6CC96E97" w14:textId="00DE982E" w:rsidR="00773330" w:rsidRPr="0053600E" w:rsidRDefault="00984A8B" w:rsidP="00773330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Secretary | </w:t>
      </w:r>
      <w:r w:rsidRPr="0053600E">
        <w:rPr>
          <w:rStyle w:val="Emphasis"/>
          <w:sz w:val="22"/>
          <w:szCs w:val="22"/>
        </w:rPr>
        <w:t>Class Directive</w:t>
      </w:r>
    </w:p>
    <w:p w14:paraId="06A48694" w14:textId="0ED2B403" w:rsidR="00773330" w:rsidRPr="0053600E" w:rsidRDefault="00773330" w:rsidP="00773330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2019-2020</w:t>
      </w:r>
    </w:p>
    <w:p w14:paraId="6F14E2AB" w14:textId="1C76BF55" w:rsidR="00EB640D" w:rsidRPr="0053600E" w:rsidRDefault="00EB640D" w:rsidP="00EB640D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In charge of coordinating and organizing important class activities and processes for the class. </w:t>
      </w:r>
    </w:p>
    <w:p w14:paraId="1B743754" w14:textId="53F7E7CD" w:rsidR="00E63524" w:rsidRPr="0053600E" w:rsidRDefault="00984A8B" w:rsidP="00E63524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lastRenderedPageBreak/>
        <w:t xml:space="preserve">Member | </w:t>
      </w:r>
      <w:r w:rsidRPr="0053600E">
        <w:rPr>
          <w:rStyle w:val="Emphasis"/>
          <w:sz w:val="22"/>
          <w:szCs w:val="22"/>
        </w:rPr>
        <w:t xml:space="preserve">Mock Trial Club </w:t>
      </w:r>
    </w:p>
    <w:p w14:paraId="547B564D" w14:textId="6A221AE4" w:rsidR="00E63524" w:rsidRPr="0053600E" w:rsidRDefault="00E63524" w:rsidP="00E63524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2019 – 2020</w:t>
      </w:r>
    </w:p>
    <w:p w14:paraId="76929A5E" w14:textId="6B6AA52F" w:rsidR="00E63524" w:rsidRPr="0053600E" w:rsidRDefault="009B1490" w:rsidP="00773330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club </w:t>
      </w:r>
      <w:r w:rsidR="0096748F" w:rsidRPr="0053600E">
        <w:rPr>
          <w:sz w:val="21"/>
          <w:szCs w:val="21"/>
        </w:rPr>
        <w:t xml:space="preserve">in which students practice debating skills by recreating important trials in history. </w:t>
      </w:r>
      <w:r w:rsidRPr="0053600E">
        <w:rPr>
          <w:sz w:val="21"/>
          <w:szCs w:val="21"/>
        </w:rPr>
        <w:t xml:space="preserve"> </w:t>
      </w:r>
    </w:p>
    <w:p w14:paraId="5649EE26" w14:textId="77777777" w:rsidR="00984A8B" w:rsidRPr="0053600E" w:rsidRDefault="00984A8B" w:rsidP="00984A8B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Co-founder | </w:t>
      </w:r>
      <w:r w:rsidRPr="0053600E">
        <w:rPr>
          <w:rStyle w:val="Emphasis"/>
          <w:sz w:val="22"/>
          <w:szCs w:val="22"/>
        </w:rPr>
        <w:t xml:space="preserve">Hurricane Maria Drive </w:t>
      </w:r>
    </w:p>
    <w:p w14:paraId="6D42107A" w14:textId="77777777" w:rsidR="00984A8B" w:rsidRPr="0053600E" w:rsidRDefault="00984A8B" w:rsidP="00984A8B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2018 – 2019</w:t>
      </w:r>
    </w:p>
    <w:p w14:paraId="176F8EC7" w14:textId="684FD755" w:rsidR="00984A8B" w:rsidRPr="0053600E" w:rsidRDefault="00984A8B" w:rsidP="00984A8B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Collecting highly needed resources, such as food and hygienic materials, and giving it to a community in Puerto Rico in need </w:t>
      </w:r>
      <w:r w:rsidR="00B225D2" w:rsidRPr="0053600E">
        <w:rPr>
          <w:sz w:val="21"/>
          <w:szCs w:val="21"/>
        </w:rPr>
        <w:t>following</w:t>
      </w:r>
      <w:r w:rsidRPr="0053600E">
        <w:rPr>
          <w:sz w:val="21"/>
          <w:szCs w:val="21"/>
        </w:rPr>
        <w:t xml:space="preserve"> Hurricane Maria.  </w:t>
      </w:r>
    </w:p>
    <w:p w14:paraId="6486379E" w14:textId="1A7F0F02" w:rsidR="00297E29" w:rsidRPr="0053600E" w:rsidRDefault="00984A8B" w:rsidP="00297E29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>Softball Team</w:t>
      </w:r>
    </w:p>
    <w:p w14:paraId="0C108FE1" w14:textId="2299AD0A" w:rsidR="00297E29" w:rsidRPr="0053600E" w:rsidRDefault="00297E29" w:rsidP="00297E29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 xml:space="preserve">2017 – </w:t>
      </w:r>
      <w:r w:rsidR="00661F35" w:rsidRPr="0053600E">
        <w:rPr>
          <w:sz w:val="22"/>
          <w:szCs w:val="22"/>
        </w:rPr>
        <w:t>2022</w:t>
      </w:r>
    </w:p>
    <w:p w14:paraId="07A02E3A" w14:textId="61ED1FE5" w:rsidR="00773330" w:rsidRPr="0053600E" w:rsidRDefault="00984A8B" w:rsidP="00773330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Representative in </w:t>
      </w:r>
      <w:r w:rsidR="00C408E1" w:rsidRPr="0053600E">
        <w:rPr>
          <w:sz w:val="22"/>
          <w:szCs w:val="22"/>
        </w:rPr>
        <w:t xml:space="preserve">the </w:t>
      </w:r>
      <w:r w:rsidRPr="0053600E">
        <w:rPr>
          <w:sz w:val="22"/>
          <w:szCs w:val="22"/>
        </w:rPr>
        <w:t xml:space="preserve">student council (2018-2019) | </w:t>
      </w:r>
      <w:r w:rsidRPr="0053600E">
        <w:rPr>
          <w:rStyle w:val="Emphasis"/>
          <w:sz w:val="22"/>
          <w:szCs w:val="22"/>
        </w:rPr>
        <w:t xml:space="preserve">National Junior Honor Society </w:t>
      </w:r>
    </w:p>
    <w:p w14:paraId="271A25F0" w14:textId="77777777" w:rsidR="00773330" w:rsidRPr="0053600E" w:rsidRDefault="00773330" w:rsidP="00773330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2017 – 2019</w:t>
      </w:r>
    </w:p>
    <w:p w14:paraId="10449046" w14:textId="2A97B3CE" w:rsidR="00773330" w:rsidRPr="0053600E" w:rsidRDefault="0096748F" w:rsidP="00773330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An organization in which students are committed to being involved in community issues as well as academic excellence. </w:t>
      </w:r>
    </w:p>
    <w:p w14:paraId="506D39C1" w14:textId="3B46CB8F" w:rsidR="00773330" w:rsidRPr="0053600E" w:rsidRDefault="00984A8B" w:rsidP="00773330">
      <w:pPr>
        <w:pStyle w:val="Heading2"/>
        <w:rPr>
          <w:sz w:val="22"/>
          <w:szCs w:val="22"/>
        </w:rPr>
      </w:pPr>
      <w:r w:rsidRPr="0053600E">
        <w:rPr>
          <w:sz w:val="22"/>
          <w:szCs w:val="22"/>
        </w:rPr>
        <w:t xml:space="preserve">Member | </w:t>
      </w:r>
      <w:r w:rsidRPr="0053600E">
        <w:rPr>
          <w:rStyle w:val="Emphasis"/>
          <w:sz w:val="22"/>
          <w:szCs w:val="22"/>
        </w:rPr>
        <w:t>Newspaper Club</w:t>
      </w:r>
    </w:p>
    <w:p w14:paraId="094D8B37" w14:textId="5BFF04C1" w:rsidR="00773330" w:rsidRPr="0053600E" w:rsidRDefault="00773330" w:rsidP="00773330">
      <w:pPr>
        <w:pStyle w:val="Heading3"/>
        <w:rPr>
          <w:sz w:val="22"/>
          <w:szCs w:val="22"/>
        </w:rPr>
      </w:pPr>
      <w:r w:rsidRPr="0053600E">
        <w:rPr>
          <w:sz w:val="22"/>
          <w:szCs w:val="22"/>
        </w:rPr>
        <w:t>2016</w:t>
      </w:r>
      <w:r w:rsidR="00661F35" w:rsidRPr="0053600E">
        <w:rPr>
          <w:sz w:val="22"/>
          <w:szCs w:val="22"/>
        </w:rPr>
        <w:t xml:space="preserve"> - 2022</w:t>
      </w:r>
    </w:p>
    <w:p w14:paraId="354CFA79" w14:textId="0DE9414A" w:rsidR="006E5624" w:rsidRPr="0053600E" w:rsidRDefault="0096748F" w:rsidP="00EB4B6C">
      <w:pPr>
        <w:rPr>
          <w:sz w:val="21"/>
          <w:szCs w:val="21"/>
        </w:rPr>
      </w:pPr>
      <w:r w:rsidRPr="0053600E">
        <w:rPr>
          <w:sz w:val="21"/>
          <w:szCs w:val="21"/>
        </w:rPr>
        <w:t xml:space="preserve">A group of students that write articles for a monthly newspaper that is distributed among the student body. </w:t>
      </w:r>
    </w:p>
    <w:p w14:paraId="487A5F44" w14:textId="77777777" w:rsidR="00C3040B" w:rsidRPr="0053600E" w:rsidRDefault="00C3040B" w:rsidP="00EB4B6C">
      <w:pPr>
        <w:rPr>
          <w:sz w:val="21"/>
          <w:szCs w:val="21"/>
        </w:rPr>
      </w:pPr>
    </w:p>
    <w:p w14:paraId="43CD6FFA" w14:textId="56B85A2A" w:rsidR="006E5624" w:rsidRPr="0053600E" w:rsidRDefault="00C408E1" w:rsidP="00EB4B6C">
      <w:pPr>
        <w:rPr>
          <w:b/>
          <w:bCs/>
          <w:sz w:val="21"/>
          <w:szCs w:val="21"/>
        </w:rPr>
      </w:pPr>
      <w:r w:rsidRPr="0053600E">
        <w:rPr>
          <w:b/>
          <w:bCs/>
          <w:sz w:val="21"/>
          <w:szCs w:val="21"/>
        </w:rPr>
        <w:t>Total community service hours</w:t>
      </w:r>
      <w:r w:rsidR="006E5624" w:rsidRPr="0053600E">
        <w:rPr>
          <w:b/>
          <w:bCs/>
          <w:sz w:val="21"/>
          <w:szCs w:val="21"/>
        </w:rPr>
        <w:t xml:space="preserve">: </w:t>
      </w:r>
      <w:r w:rsidR="00FE7257" w:rsidRPr="0053600E">
        <w:rPr>
          <w:b/>
          <w:bCs/>
          <w:sz w:val="21"/>
          <w:szCs w:val="21"/>
        </w:rPr>
        <w:t>102</w:t>
      </w:r>
      <w:r w:rsidR="006E5624" w:rsidRPr="0053600E">
        <w:rPr>
          <w:b/>
          <w:bCs/>
          <w:sz w:val="21"/>
          <w:szCs w:val="21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AC7C34" w:rsidRPr="0053600E" w14:paraId="37A730E0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406CED3" w14:textId="77777777" w:rsidR="00AC7C34" w:rsidRPr="0053600E" w:rsidRDefault="00075B13" w:rsidP="00075B13">
            <w:pPr>
              <w:pStyle w:val="Icons"/>
              <w:rPr>
                <w:sz w:val="21"/>
                <w:szCs w:val="21"/>
              </w:rPr>
            </w:pPr>
            <w:r w:rsidRPr="0053600E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55009639" wp14:editId="128FF17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1C5A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jscvR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395CBA" w14:textId="3A6D837B" w:rsidR="009B33AC" w:rsidRPr="0053600E" w:rsidRDefault="00311643" w:rsidP="00AD6216">
            <w:pPr>
              <w:pStyle w:val="Heading1"/>
              <w:rPr>
                <w:sz w:val="28"/>
                <w:szCs w:val="28"/>
              </w:rPr>
            </w:pPr>
            <w:r w:rsidRPr="0053600E">
              <w:rPr>
                <w:sz w:val="28"/>
                <w:szCs w:val="28"/>
              </w:rPr>
              <w:t xml:space="preserve">Awards/recognition </w:t>
            </w:r>
          </w:p>
        </w:tc>
      </w:tr>
    </w:tbl>
    <w:p w14:paraId="0F349CA0" w14:textId="54729C04" w:rsidR="009B33AC" w:rsidRPr="0053600E" w:rsidRDefault="009B33AC" w:rsidP="009B33AC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color w:val="77448B" w:themeColor="accent1"/>
        </w:rPr>
      </w:pPr>
      <w:r w:rsidRPr="0053600E">
        <w:rPr>
          <w:rFonts w:asciiTheme="majorHAnsi" w:eastAsiaTheme="majorEastAsia" w:hAnsiTheme="majorHAnsi" w:cstheme="majorBidi"/>
          <w:b/>
          <w:color w:val="77448B" w:themeColor="accent1"/>
        </w:rPr>
        <w:t>National</w:t>
      </w:r>
    </w:p>
    <w:p w14:paraId="0662BD9A" w14:textId="1659D45C" w:rsidR="00311643" w:rsidRPr="0053600E" w:rsidRDefault="00311643" w:rsidP="00311643">
      <w:pPr>
        <w:pStyle w:val="ListBullet"/>
        <w:rPr>
          <w:sz w:val="21"/>
          <w:szCs w:val="21"/>
        </w:rPr>
      </w:pPr>
      <w:proofErr w:type="spellStart"/>
      <w:r w:rsidRPr="0053600E">
        <w:rPr>
          <w:sz w:val="21"/>
          <w:szCs w:val="21"/>
        </w:rPr>
        <w:t>Questbridge</w:t>
      </w:r>
      <w:proofErr w:type="spellEnd"/>
      <w:r w:rsidRPr="0053600E">
        <w:rPr>
          <w:sz w:val="21"/>
          <w:szCs w:val="21"/>
        </w:rPr>
        <w:t xml:space="preserve"> Prep Scholar </w:t>
      </w:r>
    </w:p>
    <w:p w14:paraId="438AF8D2" w14:textId="1DC3FA39" w:rsidR="00311643" w:rsidRPr="0053600E" w:rsidRDefault="00311643" w:rsidP="00311643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 xml:space="preserve">AP Scholar </w:t>
      </w:r>
    </w:p>
    <w:p w14:paraId="02632804" w14:textId="498E3CC2" w:rsidR="009B33AC" w:rsidRPr="0053600E" w:rsidRDefault="00850691" w:rsidP="00850691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color w:val="77448B" w:themeColor="accent1"/>
        </w:rPr>
      </w:pPr>
      <w:r w:rsidRPr="0053600E">
        <w:rPr>
          <w:rFonts w:asciiTheme="majorHAnsi" w:eastAsiaTheme="majorEastAsia" w:hAnsiTheme="majorHAnsi" w:cstheme="majorBidi"/>
          <w:b/>
          <w:color w:val="77448B" w:themeColor="accent1"/>
        </w:rPr>
        <w:t>School</w:t>
      </w:r>
    </w:p>
    <w:p w14:paraId="0ABF9D07" w14:textId="4AAB5AF8" w:rsidR="006A2D4D" w:rsidRPr="0053600E" w:rsidRDefault="006A2D4D" w:rsidP="006A2D4D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>Gold Honor Roll (10</w:t>
      </w:r>
      <w:r w:rsidRPr="0053600E">
        <w:rPr>
          <w:sz w:val="21"/>
          <w:szCs w:val="21"/>
          <w:vertAlign w:val="superscript"/>
        </w:rPr>
        <w:t>th</w:t>
      </w:r>
      <w:r w:rsidRPr="0053600E">
        <w:rPr>
          <w:sz w:val="21"/>
          <w:szCs w:val="21"/>
        </w:rPr>
        <w:t xml:space="preserve"> and 11</w:t>
      </w:r>
      <w:r w:rsidRPr="0053600E">
        <w:rPr>
          <w:sz w:val="21"/>
          <w:szCs w:val="21"/>
          <w:vertAlign w:val="superscript"/>
        </w:rPr>
        <w:t>th</w:t>
      </w:r>
      <w:r w:rsidRPr="0053600E">
        <w:rPr>
          <w:sz w:val="21"/>
          <w:szCs w:val="21"/>
        </w:rPr>
        <w:t>)</w:t>
      </w:r>
    </w:p>
    <w:p w14:paraId="2ACDBF13" w14:textId="035F4724" w:rsidR="00AD5403" w:rsidRPr="0053600E" w:rsidRDefault="00AD5403" w:rsidP="00AD5403">
      <w:pPr>
        <w:pStyle w:val="ListBullet"/>
        <w:numPr>
          <w:ilvl w:val="0"/>
          <w:numId w:val="0"/>
        </w:numPr>
        <w:ind w:left="360"/>
        <w:rPr>
          <w:i/>
          <w:iCs/>
          <w:sz w:val="21"/>
          <w:szCs w:val="21"/>
        </w:rPr>
      </w:pPr>
      <w:r w:rsidRPr="0053600E">
        <w:rPr>
          <w:i/>
          <w:iCs/>
          <w:sz w:val="21"/>
          <w:szCs w:val="21"/>
        </w:rPr>
        <w:t xml:space="preserve">Grade average of 95+ with all A’s </w:t>
      </w:r>
    </w:p>
    <w:p w14:paraId="0A61851D" w14:textId="7938E280" w:rsidR="0056073D" w:rsidRPr="0053600E" w:rsidRDefault="0056073D" w:rsidP="0056073D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 xml:space="preserve">Gold Medal (Spanish as a Second Language) </w:t>
      </w:r>
    </w:p>
    <w:p w14:paraId="16565212" w14:textId="6B9D7BD4" w:rsidR="00AD5403" w:rsidRPr="0053600E" w:rsidRDefault="00AD5403" w:rsidP="00AD5403">
      <w:pPr>
        <w:pStyle w:val="ListBullet"/>
        <w:numPr>
          <w:ilvl w:val="0"/>
          <w:numId w:val="0"/>
        </w:numPr>
        <w:ind w:left="360"/>
        <w:rPr>
          <w:i/>
          <w:iCs/>
          <w:sz w:val="21"/>
          <w:szCs w:val="21"/>
        </w:rPr>
      </w:pPr>
      <w:r w:rsidRPr="0053600E">
        <w:rPr>
          <w:i/>
          <w:iCs/>
          <w:sz w:val="21"/>
          <w:szCs w:val="21"/>
        </w:rPr>
        <w:t xml:space="preserve">Highest grade average in the class </w:t>
      </w:r>
    </w:p>
    <w:p w14:paraId="6313ADD6" w14:textId="13A4604A" w:rsidR="003234C5" w:rsidRPr="0053600E" w:rsidRDefault="006A2D4D" w:rsidP="006A2D4D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>Silver Medal (Film Analysis)</w:t>
      </w:r>
    </w:p>
    <w:p w14:paraId="240EBC7E" w14:textId="05CF388A" w:rsidR="00AD5403" w:rsidRPr="0053600E" w:rsidRDefault="00AD5403" w:rsidP="00AD5403">
      <w:pPr>
        <w:pStyle w:val="ListBullet"/>
        <w:numPr>
          <w:ilvl w:val="0"/>
          <w:numId w:val="0"/>
        </w:numPr>
        <w:ind w:left="360"/>
        <w:rPr>
          <w:i/>
          <w:iCs/>
          <w:sz w:val="21"/>
          <w:szCs w:val="21"/>
        </w:rPr>
      </w:pPr>
      <w:r w:rsidRPr="0053600E">
        <w:rPr>
          <w:i/>
          <w:iCs/>
          <w:sz w:val="21"/>
          <w:szCs w:val="21"/>
        </w:rPr>
        <w:t xml:space="preserve">Second highest grade average in the class </w:t>
      </w:r>
    </w:p>
    <w:p w14:paraId="3C4623E6" w14:textId="79B8C226" w:rsidR="0056073D" w:rsidRPr="0053600E" w:rsidRDefault="0056073D" w:rsidP="0056073D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>Bronze Medal (Ap European History)</w:t>
      </w:r>
    </w:p>
    <w:p w14:paraId="57FA952A" w14:textId="69438DCE" w:rsidR="00467014" w:rsidRPr="0053600E" w:rsidRDefault="00AD5403" w:rsidP="00467014">
      <w:pPr>
        <w:pStyle w:val="ListBullet"/>
        <w:numPr>
          <w:ilvl w:val="0"/>
          <w:numId w:val="0"/>
        </w:numPr>
        <w:ind w:left="360"/>
        <w:rPr>
          <w:i/>
          <w:iCs/>
          <w:sz w:val="21"/>
          <w:szCs w:val="21"/>
        </w:rPr>
      </w:pPr>
      <w:r w:rsidRPr="0053600E">
        <w:rPr>
          <w:i/>
          <w:iCs/>
          <w:sz w:val="21"/>
          <w:szCs w:val="21"/>
        </w:rPr>
        <w:t xml:space="preserve">Third highest grade average in the class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9371"/>
      </w:tblGrid>
      <w:tr w:rsidR="00467014" w:rsidRPr="0053600E" w14:paraId="624D5178" w14:textId="77777777" w:rsidTr="006D3E73">
        <w:tc>
          <w:tcPr>
            <w:tcW w:w="725" w:type="dxa"/>
            <w:tcMar>
              <w:right w:w="216" w:type="dxa"/>
            </w:tcMar>
            <w:vAlign w:val="bottom"/>
          </w:tcPr>
          <w:p w14:paraId="4EF9680E" w14:textId="77777777" w:rsidR="00467014" w:rsidRPr="0053600E" w:rsidRDefault="00467014" w:rsidP="006D3E73">
            <w:pPr>
              <w:pStyle w:val="Icons"/>
              <w:rPr>
                <w:sz w:val="21"/>
                <w:szCs w:val="21"/>
              </w:rPr>
            </w:pPr>
            <w:r w:rsidRPr="0053600E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4B3B4428" wp14:editId="3BB28B06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ACA9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joswxAAANF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119B54E" w14:textId="5BD482ED" w:rsidR="00467014" w:rsidRPr="0053600E" w:rsidRDefault="00467014" w:rsidP="006D3E73">
            <w:pPr>
              <w:pStyle w:val="Heading1"/>
              <w:rPr>
                <w:sz w:val="28"/>
                <w:szCs w:val="28"/>
              </w:rPr>
            </w:pPr>
            <w:r w:rsidRPr="0053600E">
              <w:rPr>
                <w:sz w:val="28"/>
                <w:szCs w:val="28"/>
              </w:rPr>
              <w:t>Skills</w:t>
            </w:r>
          </w:p>
        </w:tc>
      </w:tr>
    </w:tbl>
    <w:p w14:paraId="27BD68D5" w14:textId="0BD8A4B0" w:rsidR="00467014" w:rsidRPr="0053600E" w:rsidRDefault="00467014" w:rsidP="00467014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 xml:space="preserve">Languages: English, Arabic, Spanish </w:t>
      </w:r>
    </w:p>
    <w:p w14:paraId="11329A01" w14:textId="47BD9F58" w:rsidR="00467014" w:rsidRPr="0053600E" w:rsidRDefault="00467014" w:rsidP="00467014">
      <w:pPr>
        <w:pStyle w:val="ListBullet"/>
        <w:rPr>
          <w:sz w:val="21"/>
          <w:szCs w:val="21"/>
        </w:rPr>
      </w:pPr>
      <w:r w:rsidRPr="0053600E">
        <w:rPr>
          <w:sz w:val="21"/>
          <w:szCs w:val="21"/>
        </w:rPr>
        <w:t xml:space="preserve">Proficient in Microsoft Word, PowerPoint, Excel, and Photoshop </w:t>
      </w:r>
    </w:p>
    <w:p w14:paraId="240ACB08" w14:textId="3ABDBDF4" w:rsidR="007A0F44" w:rsidRPr="006E5624" w:rsidRDefault="007A0F44" w:rsidP="00316CE4">
      <w:pPr>
        <w:rPr>
          <w:sz w:val="24"/>
          <w:szCs w:val="24"/>
        </w:rPr>
      </w:pPr>
    </w:p>
    <w:sectPr w:rsidR="007A0F44" w:rsidRPr="006E5624" w:rsidSect="0053600E">
      <w:footerReference w:type="default" r:id="rId11"/>
      <w:headerReference w:type="first" r:id="rId12"/>
      <w:pgSz w:w="12240" w:h="15840" w:code="1"/>
      <w:pgMar w:top="1440" w:right="1440" w:bottom="144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E4E5" w14:textId="77777777" w:rsidR="00C73768" w:rsidRDefault="00C73768" w:rsidP="00F534FB">
      <w:pPr>
        <w:spacing w:after="0"/>
      </w:pPr>
      <w:r>
        <w:separator/>
      </w:r>
    </w:p>
  </w:endnote>
  <w:endnote w:type="continuationSeparator" w:id="0">
    <w:p w14:paraId="4F225FF7" w14:textId="77777777" w:rsidR="00C73768" w:rsidRDefault="00C7376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8D04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7144" w14:textId="77777777" w:rsidR="00C73768" w:rsidRDefault="00C73768" w:rsidP="00F534FB">
      <w:pPr>
        <w:spacing w:after="0"/>
      </w:pPr>
      <w:r>
        <w:separator/>
      </w:r>
    </w:p>
  </w:footnote>
  <w:footnote w:type="continuationSeparator" w:id="0">
    <w:p w14:paraId="6463EF94" w14:textId="77777777" w:rsidR="00C73768" w:rsidRDefault="00C7376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3FD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2AC6C1" wp14:editId="6A17920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17614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749C04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31294">
    <w:abstractNumId w:val="9"/>
  </w:num>
  <w:num w:numId="2" w16cid:durableId="1614366542">
    <w:abstractNumId w:val="9"/>
    <w:lvlOverride w:ilvl="0">
      <w:startOverride w:val="1"/>
    </w:lvlOverride>
  </w:num>
  <w:num w:numId="3" w16cid:durableId="2000115620">
    <w:abstractNumId w:val="10"/>
  </w:num>
  <w:num w:numId="4" w16cid:durableId="1858619271">
    <w:abstractNumId w:val="13"/>
  </w:num>
  <w:num w:numId="5" w16cid:durableId="552011598">
    <w:abstractNumId w:val="8"/>
  </w:num>
  <w:num w:numId="6" w16cid:durableId="2063559596">
    <w:abstractNumId w:val="7"/>
  </w:num>
  <w:num w:numId="7" w16cid:durableId="287708370">
    <w:abstractNumId w:val="6"/>
  </w:num>
  <w:num w:numId="8" w16cid:durableId="438262748">
    <w:abstractNumId w:val="5"/>
  </w:num>
  <w:num w:numId="9" w16cid:durableId="1791364185">
    <w:abstractNumId w:val="4"/>
  </w:num>
  <w:num w:numId="10" w16cid:durableId="1976256271">
    <w:abstractNumId w:val="3"/>
  </w:num>
  <w:num w:numId="11" w16cid:durableId="1333333365">
    <w:abstractNumId w:val="2"/>
  </w:num>
  <w:num w:numId="12" w16cid:durableId="1140610731">
    <w:abstractNumId w:val="1"/>
  </w:num>
  <w:num w:numId="13" w16cid:durableId="450318076">
    <w:abstractNumId w:val="0"/>
  </w:num>
  <w:num w:numId="14" w16cid:durableId="1053818">
    <w:abstractNumId w:val="12"/>
  </w:num>
  <w:num w:numId="15" w16cid:durableId="1525904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52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751E"/>
    <w:rsid w:val="000E24AC"/>
    <w:rsid w:val="000E4A73"/>
    <w:rsid w:val="000F2BCD"/>
    <w:rsid w:val="000F79EA"/>
    <w:rsid w:val="00134F92"/>
    <w:rsid w:val="00137DC1"/>
    <w:rsid w:val="00143224"/>
    <w:rsid w:val="00145B33"/>
    <w:rsid w:val="001462F0"/>
    <w:rsid w:val="001468F3"/>
    <w:rsid w:val="00152C3A"/>
    <w:rsid w:val="001539C4"/>
    <w:rsid w:val="00160F12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5AAA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4E12"/>
    <w:rsid w:val="00297E29"/>
    <w:rsid w:val="00297ED0"/>
    <w:rsid w:val="002A40B0"/>
    <w:rsid w:val="002A4EDA"/>
    <w:rsid w:val="002B01E3"/>
    <w:rsid w:val="002B3FC8"/>
    <w:rsid w:val="002F10E7"/>
    <w:rsid w:val="002F69E4"/>
    <w:rsid w:val="00300A98"/>
    <w:rsid w:val="0030724A"/>
    <w:rsid w:val="00311643"/>
    <w:rsid w:val="00316CE4"/>
    <w:rsid w:val="003234C5"/>
    <w:rsid w:val="00323C3F"/>
    <w:rsid w:val="003279A4"/>
    <w:rsid w:val="00337114"/>
    <w:rsid w:val="0035004C"/>
    <w:rsid w:val="003571C8"/>
    <w:rsid w:val="00383057"/>
    <w:rsid w:val="00387E10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1AE5"/>
    <w:rsid w:val="00423827"/>
    <w:rsid w:val="00437B8B"/>
    <w:rsid w:val="00465113"/>
    <w:rsid w:val="00467014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600E"/>
    <w:rsid w:val="00536F60"/>
    <w:rsid w:val="005372FA"/>
    <w:rsid w:val="0054279D"/>
    <w:rsid w:val="00556337"/>
    <w:rsid w:val="0056073D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1F35"/>
    <w:rsid w:val="00663536"/>
    <w:rsid w:val="006648D4"/>
    <w:rsid w:val="00672D52"/>
    <w:rsid w:val="00673F18"/>
    <w:rsid w:val="00676CEB"/>
    <w:rsid w:val="00683A86"/>
    <w:rsid w:val="0069300B"/>
    <w:rsid w:val="006A2D4D"/>
    <w:rsid w:val="006A4C72"/>
    <w:rsid w:val="006D65F8"/>
    <w:rsid w:val="006E5624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333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4E33"/>
    <w:rsid w:val="007F71A4"/>
    <w:rsid w:val="008030EE"/>
    <w:rsid w:val="00812148"/>
    <w:rsid w:val="00814B43"/>
    <w:rsid w:val="00814FA5"/>
    <w:rsid w:val="0083016A"/>
    <w:rsid w:val="00846AAE"/>
    <w:rsid w:val="00850691"/>
    <w:rsid w:val="00850767"/>
    <w:rsid w:val="00867081"/>
    <w:rsid w:val="0089679C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748F"/>
    <w:rsid w:val="00984A8B"/>
    <w:rsid w:val="009918BB"/>
    <w:rsid w:val="009931F7"/>
    <w:rsid w:val="00994768"/>
    <w:rsid w:val="009A3F4C"/>
    <w:rsid w:val="009B1490"/>
    <w:rsid w:val="009B33A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493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5403"/>
    <w:rsid w:val="00AD6216"/>
    <w:rsid w:val="00AE2F61"/>
    <w:rsid w:val="00AE313B"/>
    <w:rsid w:val="00AE7650"/>
    <w:rsid w:val="00B112B1"/>
    <w:rsid w:val="00B1221A"/>
    <w:rsid w:val="00B204FE"/>
    <w:rsid w:val="00B225D2"/>
    <w:rsid w:val="00B25746"/>
    <w:rsid w:val="00B40CAE"/>
    <w:rsid w:val="00B47E1E"/>
    <w:rsid w:val="00B54661"/>
    <w:rsid w:val="00B55487"/>
    <w:rsid w:val="00B620A4"/>
    <w:rsid w:val="00B66AB1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5D23"/>
    <w:rsid w:val="00C0155C"/>
    <w:rsid w:val="00C3040B"/>
    <w:rsid w:val="00C3233C"/>
    <w:rsid w:val="00C3763A"/>
    <w:rsid w:val="00C408E1"/>
    <w:rsid w:val="00C447FA"/>
    <w:rsid w:val="00C60281"/>
    <w:rsid w:val="00C73768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505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EEC"/>
    <w:rsid w:val="00E26FFC"/>
    <w:rsid w:val="00E30CB9"/>
    <w:rsid w:val="00E379DC"/>
    <w:rsid w:val="00E43B6B"/>
    <w:rsid w:val="00E46808"/>
    <w:rsid w:val="00E5521B"/>
    <w:rsid w:val="00E61D86"/>
    <w:rsid w:val="00E61FB1"/>
    <w:rsid w:val="00E63524"/>
    <w:rsid w:val="00E63862"/>
    <w:rsid w:val="00E665C1"/>
    <w:rsid w:val="00E72DA3"/>
    <w:rsid w:val="00E97BD9"/>
    <w:rsid w:val="00EB4B6C"/>
    <w:rsid w:val="00EB640D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5EA0"/>
    <w:rsid w:val="00F56FFE"/>
    <w:rsid w:val="00F904FC"/>
    <w:rsid w:val="00F935BF"/>
    <w:rsid w:val="00F94EB5"/>
    <w:rsid w:val="00FA4359"/>
    <w:rsid w:val="00FA4C84"/>
    <w:rsid w:val="00FB0F18"/>
    <w:rsid w:val="00FE18B2"/>
    <w:rsid w:val="00FE7257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E9A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orhasan/Downloads/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9FC1CAE234F4AAE307A47BF92A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0F6D-7E8A-5B46-9955-1919D6DC19E2}"/>
      </w:docPartPr>
      <w:docPartBody>
        <w:p w:rsidR="00000000" w:rsidRDefault="003617DC" w:rsidP="003617DC">
          <w:pPr>
            <w:pStyle w:val="4189FC1CAE234F4AAE307A47BF92AD74"/>
          </w:pPr>
          <w:r w:rsidRPr="009D0878">
            <w:t>Address</w:t>
          </w:r>
        </w:p>
      </w:docPartBody>
    </w:docPart>
    <w:docPart>
      <w:docPartPr>
        <w:name w:val="0D3045437170C74FBC238A57B668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48BE-22CB-DD42-8229-94D7591CEF23}"/>
      </w:docPartPr>
      <w:docPartBody>
        <w:p w:rsidR="00000000" w:rsidRDefault="003617DC" w:rsidP="003617DC">
          <w:pPr>
            <w:pStyle w:val="0D3045437170C74FBC238A57B668A2E4"/>
          </w:pPr>
          <w:r w:rsidRPr="009D0878">
            <w:t>Phone</w:t>
          </w:r>
        </w:p>
      </w:docPartBody>
    </w:docPart>
    <w:docPart>
      <w:docPartPr>
        <w:name w:val="11D16F2A07F92E4B9D897CECA4E9E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AECD-8588-0A4C-97C5-4EDAAAF99F1C}"/>
      </w:docPartPr>
      <w:docPartBody>
        <w:p w:rsidR="00000000" w:rsidRDefault="003617DC" w:rsidP="003617DC">
          <w:pPr>
            <w:pStyle w:val="11D16F2A07F92E4B9D897CECA4E9E7BF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8"/>
    <w:rsid w:val="00175BB9"/>
    <w:rsid w:val="001F2C23"/>
    <w:rsid w:val="003617DC"/>
    <w:rsid w:val="00474EBB"/>
    <w:rsid w:val="006B7C1D"/>
    <w:rsid w:val="007D55D6"/>
    <w:rsid w:val="00874799"/>
    <w:rsid w:val="00AC687D"/>
    <w:rsid w:val="00B15848"/>
    <w:rsid w:val="00B33CE6"/>
    <w:rsid w:val="00B63989"/>
    <w:rsid w:val="00C140D4"/>
    <w:rsid w:val="00C7452A"/>
    <w:rsid w:val="00C81A90"/>
    <w:rsid w:val="00D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2F77E7D45FC4B81DF63CF4D30DDD0">
    <w:name w:val="7892F77E7D45FC4B81DF63CF4D30DDD0"/>
  </w:style>
  <w:style w:type="paragraph" w:customStyle="1" w:styleId="0C2771A5F8D14141A987AEC63F2D5484">
    <w:name w:val="0C2771A5F8D14141A987AEC63F2D5484"/>
  </w:style>
  <w:style w:type="paragraph" w:customStyle="1" w:styleId="020D217817A0944590B4114DD866C591">
    <w:name w:val="020D217817A0944590B4114DD866C591"/>
  </w:style>
  <w:style w:type="paragraph" w:customStyle="1" w:styleId="BD845D233305A744AFF3F382F0A108BF">
    <w:name w:val="BD845D233305A744AFF3F382F0A108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D1D39E662F2B846A98D8E6D90839AD7">
    <w:name w:val="5D1D39E662F2B846A98D8E6D90839AD7"/>
    <w:rsid w:val="003617DC"/>
  </w:style>
  <w:style w:type="paragraph" w:customStyle="1" w:styleId="3AAEAE7D431EA74A931B6DF812BA7857">
    <w:name w:val="3AAEAE7D431EA74A931B6DF812BA7857"/>
    <w:rsid w:val="003617DC"/>
  </w:style>
  <w:style w:type="paragraph" w:customStyle="1" w:styleId="2E280D6E33282A408BC31F9510FA66F8">
    <w:name w:val="2E280D6E33282A408BC31F9510FA66F8"/>
    <w:rsid w:val="003617DC"/>
  </w:style>
  <w:style w:type="paragraph" w:customStyle="1" w:styleId="31E85238CA11FF4A8B43CF405DB163B7">
    <w:name w:val="31E85238CA11FF4A8B43CF405DB163B7"/>
    <w:rsid w:val="003617DC"/>
  </w:style>
  <w:style w:type="paragraph" w:customStyle="1" w:styleId="BFC93A2A5EF3BE4ABB50EFF7D170DB77">
    <w:name w:val="BFC93A2A5EF3BE4ABB50EFF7D170DB77"/>
    <w:rsid w:val="003617DC"/>
  </w:style>
  <w:style w:type="paragraph" w:customStyle="1" w:styleId="38C9459FB3D5D6499061D77BA5E752BA">
    <w:name w:val="38C9459FB3D5D6499061D77BA5E752BA"/>
    <w:rsid w:val="003617DC"/>
  </w:style>
  <w:style w:type="paragraph" w:customStyle="1" w:styleId="4189FC1CAE234F4AAE307A47BF92AD74">
    <w:name w:val="4189FC1CAE234F4AAE307A47BF92AD74"/>
    <w:rsid w:val="003617DC"/>
  </w:style>
  <w:style w:type="paragraph" w:customStyle="1" w:styleId="0D3045437170C74FBC238A57B668A2E4">
    <w:name w:val="0D3045437170C74FBC238A57B668A2E4"/>
    <w:rsid w:val="003617DC"/>
  </w:style>
  <w:style w:type="paragraph" w:customStyle="1" w:styleId="11D16F2A07F92E4B9D897CECA4E9E7BF">
    <w:name w:val="11D16F2A07F92E4B9D897CECA4E9E7BF"/>
    <w:rsid w:val="00361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C15 CALLE LOS PRADOS, 
GUAYNABO, PUERTO RICO 00969</CompanyAddress>
  <CompanyPhone>(312)-956-5499</CompanyPhone>
  <CompanyFax/>
  <CompanyEmail>Noorhasan.22@outlook.com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2021-08-22T01:01:00Z</dcterms:created>
  <dcterms:modified xsi:type="dcterms:W3CDTF">2023-01-12T05:09:00Z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